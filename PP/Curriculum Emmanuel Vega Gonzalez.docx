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76F" w:rsidRDefault="0022476F" w:rsidP="008E501C">
      <w:pPr>
        <w:pStyle w:val="Informacindecontacto"/>
      </w:pPr>
      <w:r>
        <w:rPr>
          <w:noProof/>
          <w:lang w:val="es-MX" w:eastAsia="es-MX"/>
        </w:rPr>
        <w:drawing>
          <wp:inline distT="0" distB="0" distL="0" distR="0" wp14:anchorId="1074B4CC" wp14:editId="6848BBF1">
            <wp:extent cx="962025" cy="1114425"/>
            <wp:effectExtent l="0" t="0" r="9525" b="9525"/>
            <wp:docPr id="1" name="Imagen 1" descr="C:\Users\luckart\AppData\Local\Microsoft\Windows\INetCacheContent.Word\11015109_781702401916034_35877183794218524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art\AppData\Local\Microsoft\Windows\INetCacheContent.Word\11015109_781702401916034_3587718379421852497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1114425"/>
                    </a:xfrm>
                    <a:prstGeom prst="rect">
                      <a:avLst/>
                    </a:prstGeom>
                    <a:noFill/>
                    <a:ln>
                      <a:noFill/>
                    </a:ln>
                  </pic:spPr>
                </pic:pic>
              </a:graphicData>
            </a:graphic>
          </wp:inline>
        </w:drawing>
      </w:r>
    </w:p>
    <w:p w:rsidR="0022476F" w:rsidRDefault="0022476F">
      <w:pPr>
        <w:pStyle w:val="Informacindecontacto"/>
      </w:pPr>
      <w:r>
        <w:t>17 de octubre de 1995</w:t>
      </w:r>
    </w:p>
    <w:p w:rsidR="00E563F6" w:rsidRDefault="008C027A">
      <w:pPr>
        <w:pStyle w:val="Informacindecontacto"/>
      </w:pPr>
      <w:r>
        <w:t>Primera privada de leona vicario</w:t>
      </w:r>
    </w:p>
    <w:p w:rsidR="00E563F6" w:rsidRDefault="008C027A">
      <w:pPr>
        <w:pStyle w:val="Informacindecontacto"/>
      </w:pPr>
      <w:r>
        <w:t>Acámbaro,38600</w:t>
      </w:r>
    </w:p>
    <w:p w:rsidR="00E563F6" w:rsidRDefault="008C027A">
      <w:pPr>
        <w:pStyle w:val="Informacindecontacto"/>
      </w:pPr>
      <w:r>
        <w:t>4171101111</w:t>
      </w:r>
      <w:r w:rsidR="00B422FD">
        <w:rPr>
          <w:lang w:bidi="es-ES"/>
        </w:rPr>
        <w:t xml:space="preserve"> | </w:t>
      </w:r>
    </w:p>
    <w:p w:rsidR="00E563F6" w:rsidRDefault="008C027A">
      <w:pPr>
        <w:pStyle w:val="Informacindecontacto"/>
        <w:rPr>
          <w:rStyle w:val="nfasis"/>
        </w:rPr>
      </w:pPr>
      <w:r>
        <w:rPr>
          <w:rStyle w:val="nfasis"/>
        </w:rPr>
        <w:t>Emmanueltk13@gmail.com</w:t>
      </w:r>
    </w:p>
    <w:sdt>
      <w:sdtPr>
        <w:alias w:val="Su nombre"/>
        <w:tag w:val=""/>
        <w:id w:val="-574512284"/>
        <w:placeholder>
          <w:docPart w:val="269FC190729C441AB6F8B9C3A1E95519"/>
        </w:placeholder>
        <w:dataBinding w:prefixMappings="xmlns:ns0='http://purl.org/dc/elements/1.1/' xmlns:ns1='http://schemas.openxmlformats.org/package/2006/metadata/core-properties' " w:xpath="/ns1:coreProperties[1]/ns0:creator[1]" w:storeItemID="{6C3C8BC8-F283-45AE-878A-BAB7291924A1}"/>
        <w:text/>
      </w:sdtPr>
      <w:sdtEndPr/>
      <w:sdtContent>
        <w:p w:rsidR="00E563F6" w:rsidRDefault="008C027A">
          <w:pPr>
            <w:pStyle w:val="Nombre"/>
          </w:pPr>
          <w:r>
            <w:rPr>
              <w:lang w:val="es-MX"/>
            </w:rPr>
            <w:t>Emmanuel Vega González</w:t>
          </w:r>
        </w:p>
      </w:sdtContent>
    </w:sdt>
    <w:tbl>
      <w:tblPr>
        <w:tblStyle w:val="Tabladecurrculo"/>
        <w:tblW w:w="5000" w:type="pct"/>
        <w:tblLook w:val="04A0" w:firstRow="1" w:lastRow="0" w:firstColumn="1" w:lastColumn="0" w:noHBand="0" w:noVBand="1"/>
        <w:tblCaption w:val="Texto de currículo"/>
        <w:tblDescription w:val="Currículo"/>
      </w:tblPr>
      <w:tblGrid>
        <w:gridCol w:w="1756"/>
        <w:gridCol w:w="448"/>
        <w:gridCol w:w="7542"/>
      </w:tblGrid>
      <w:tr w:rsidR="00E563F6" w:rsidRPr="000834AE">
        <w:tc>
          <w:tcPr>
            <w:tcW w:w="1778" w:type="dxa"/>
          </w:tcPr>
          <w:p w:rsidR="00E563F6" w:rsidRDefault="00E2376C">
            <w:pPr>
              <w:pStyle w:val="Ttulo1"/>
            </w:pPr>
            <w:r w:rsidRPr="00E2376C">
              <w:rPr>
                <w:lang w:bidi="es-ES"/>
              </w:rPr>
              <w:t>OBJECTIVE</w:t>
            </w:r>
          </w:p>
        </w:tc>
        <w:tc>
          <w:tcPr>
            <w:tcW w:w="472" w:type="dxa"/>
          </w:tcPr>
          <w:p w:rsidR="00E563F6" w:rsidRDefault="00E563F6"/>
        </w:tc>
        <w:tc>
          <w:tcPr>
            <w:tcW w:w="7830" w:type="dxa"/>
          </w:tcPr>
          <w:p w:rsidR="000834AE" w:rsidRPr="000834AE" w:rsidRDefault="000834AE" w:rsidP="000834AE">
            <w:pPr>
              <w:ind w:left="360"/>
              <w:rPr>
                <w:lang w:val="en"/>
              </w:rPr>
            </w:pPr>
            <w:r w:rsidRPr="000834AE">
              <w:rPr>
                <w:lang w:val="en"/>
              </w:rPr>
              <w:t>To be part of a team and consolidate myself professionally in a company where personal achievements and performance are recognized, as well as allowing opportunities for personal and professional development.</w:t>
            </w:r>
          </w:p>
          <w:p w:rsidR="000834AE" w:rsidRPr="000834AE" w:rsidRDefault="000834AE" w:rsidP="000834AE">
            <w:pPr>
              <w:ind w:left="360"/>
              <w:rPr>
                <w:lang w:val="en"/>
              </w:rPr>
            </w:pPr>
            <w:r w:rsidRPr="000834AE">
              <w:rPr>
                <w:lang w:val="en"/>
              </w:rPr>
              <w:t>To obtain a position in the company, to contribute with my experience in practices and ability in the achievement of the general goals of the company and the responsibilities in my position, with the opportunity to continue developing me.</w:t>
            </w:r>
          </w:p>
          <w:p w:rsidR="000834AE" w:rsidRPr="000834AE" w:rsidRDefault="000834AE" w:rsidP="000834AE">
            <w:pPr>
              <w:ind w:left="360"/>
              <w:rPr>
                <w:lang w:val="en"/>
              </w:rPr>
            </w:pPr>
            <w:r w:rsidRPr="000834AE">
              <w:rPr>
                <w:lang w:val="en"/>
              </w:rPr>
              <w:t>To establish and consolidate myself in a company that gives me job stability, apply my experiences and knowledge in the different areas of the company, and develop myself professionally for the good performance of the duties assigned.</w:t>
            </w:r>
          </w:p>
          <w:p w:rsidR="000834AE" w:rsidRPr="000834AE" w:rsidRDefault="000834AE" w:rsidP="000834AE">
            <w:pPr>
              <w:ind w:left="360"/>
              <w:rPr>
                <w:lang w:val="en"/>
              </w:rPr>
            </w:pPr>
            <w:r w:rsidRPr="000834AE">
              <w:rPr>
                <w:lang w:val="en"/>
              </w:rPr>
              <w:t>Find a company that allows me to apply the knowledge acquired in the years of study, as well as my ability to plan, organize and direct the operation of a company in companies and related.</w:t>
            </w:r>
          </w:p>
          <w:p w:rsidR="000834AE" w:rsidRPr="000834AE" w:rsidRDefault="000834AE" w:rsidP="000834AE">
            <w:pPr>
              <w:ind w:left="360"/>
              <w:rPr>
                <w:lang w:val="en"/>
              </w:rPr>
            </w:pPr>
            <w:r w:rsidRPr="000834AE">
              <w:rPr>
                <w:lang w:val="en"/>
              </w:rPr>
              <w:t>Surpass me in all aspects of my life, providing the best of me every day, both in the work and the personal aspect.</w:t>
            </w:r>
          </w:p>
          <w:p w:rsidR="00E563F6" w:rsidRPr="000834AE" w:rsidRDefault="000834AE" w:rsidP="000834AE">
            <w:pPr>
              <w:ind w:left="360"/>
              <w:rPr>
                <w:lang w:val="en-US"/>
              </w:rPr>
            </w:pPr>
            <w:r w:rsidRPr="000834AE">
              <w:rPr>
                <w:lang w:val="en"/>
              </w:rPr>
              <w:t>I am part of a company where I can put all my knowledge into practice, which gives me the opportunity to achieve all my goals, and that offers me the opportunity to grow in the labor, personal and intellectual area</w:t>
            </w:r>
            <w:r w:rsidR="0022476F" w:rsidRPr="000834AE">
              <w:rPr>
                <w:lang w:val="en-US"/>
              </w:rPr>
              <w:t>.</w:t>
            </w:r>
          </w:p>
        </w:tc>
      </w:tr>
      <w:tr w:rsidR="00E563F6" w:rsidRPr="000834AE">
        <w:tc>
          <w:tcPr>
            <w:tcW w:w="1778" w:type="dxa"/>
          </w:tcPr>
          <w:p w:rsidR="00E2376C" w:rsidRDefault="00E2376C" w:rsidP="00E2376C">
            <w:pPr>
              <w:pStyle w:val="Ttulo1"/>
              <w:rPr>
                <w:lang w:bidi="es-ES"/>
              </w:rPr>
            </w:pPr>
          </w:p>
          <w:p w:rsidR="00E563F6" w:rsidRDefault="00E2376C" w:rsidP="00E2376C">
            <w:pPr>
              <w:pStyle w:val="Ttulo1"/>
            </w:pPr>
            <w:r>
              <w:rPr>
                <w:lang w:bidi="es-ES"/>
              </w:rPr>
              <w:t>PROFESSIONAL ACHIEVEMENTS</w:t>
            </w:r>
          </w:p>
        </w:tc>
        <w:tc>
          <w:tcPr>
            <w:tcW w:w="472" w:type="dxa"/>
          </w:tcPr>
          <w:p w:rsidR="00E563F6" w:rsidRDefault="00E563F6"/>
        </w:tc>
        <w:tc>
          <w:tcPr>
            <w:tcW w:w="7830" w:type="dxa"/>
          </w:tcPr>
          <w:sdt>
            <w:sdtPr>
              <w:rPr>
                <w:rFonts w:asciiTheme="minorHAnsi" w:eastAsiaTheme="minorEastAsia" w:hAnsiTheme="minorHAnsi" w:cstheme="minorBidi"/>
                <w:b w:val="0"/>
                <w:bCs w:val="0"/>
                <w:caps w:val="0"/>
                <w:color w:val="595959" w:themeColor="text1" w:themeTint="A6"/>
                <w14:ligatures w14:val="none"/>
              </w:rPr>
              <w:id w:val="970869414"/>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211531560"/>
                  <w:placeholder>
                    <w:docPart w:val="56ACD331245A481DB3D834EBA64A9A02"/>
                  </w:placeholder>
                  <w15:repeatingSectionItem/>
                </w:sdtPr>
                <w:sdtEndPr/>
                <w:sdtContent>
                  <w:p w:rsidR="000834AE" w:rsidRPr="000834AE" w:rsidRDefault="000834AE" w:rsidP="000834AE">
                    <w:pPr>
                      <w:pStyle w:val="Ttulo2"/>
                    </w:pPr>
                    <w:r w:rsidRPr="000834AE">
                      <w:rPr>
                        <w:lang w:val="es-MX"/>
                      </w:rPr>
                      <w:t>EDUCATIONAL</w:t>
                    </w:r>
                  </w:p>
                  <w:p w:rsidR="000834AE" w:rsidRPr="000834AE" w:rsidRDefault="000834AE" w:rsidP="000834AE">
                    <w:pPr>
                      <w:pStyle w:val="Ttulo2"/>
                      <w:rPr>
                        <w:b w:val="0"/>
                        <w:lang w:val="es-MX"/>
                      </w:rPr>
                    </w:pPr>
                    <w:r w:rsidRPr="000834AE">
                      <w:rPr>
                        <w:b w:val="0"/>
                        <w:lang w:val="es-MX"/>
                      </w:rPr>
                      <w:t>Creation of a didactic tool for the Ignacio Zaragoza Elementary School.</w:t>
                    </w:r>
                  </w:p>
                  <w:p w:rsidR="00E563F6" w:rsidRDefault="000834AE" w:rsidP="000834AE">
                    <w:pPr>
                      <w:pStyle w:val="Textodecurrculo"/>
                    </w:pPr>
                    <w:proofErr w:type="spellStart"/>
                    <w:r>
                      <w:t>Creation</w:t>
                    </w:r>
                    <w:proofErr w:type="spellEnd"/>
                    <w:r>
                      <w:t xml:space="preserve"> of </w:t>
                    </w:r>
                    <w:proofErr w:type="spellStart"/>
                    <w:r>
                      <w:t>functional</w:t>
                    </w:r>
                    <w:proofErr w:type="spellEnd"/>
                    <w:r>
                      <w:t xml:space="preserve"> sales </w:t>
                    </w:r>
                    <w:proofErr w:type="spellStart"/>
                    <w:r>
                      <w:t>system</w:t>
                    </w:r>
                    <w:proofErr w:type="spellEnd"/>
                    <w:r>
                      <w:t xml:space="preserve"> </w:t>
                    </w:r>
                    <w:proofErr w:type="spellStart"/>
                    <w:r>
                      <w:t>websites</w:t>
                    </w:r>
                    <w:proofErr w:type="spellEnd"/>
                    <w:r>
                      <w:t xml:space="preserve"> at UTL UAS campus.</w:t>
                    </w:r>
                  </w:p>
                </w:sdtContent>
              </w:sdt>
              <w:sdt>
                <w:sdtPr>
                  <w:rPr>
                    <w:rFonts w:asciiTheme="minorHAnsi" w:eastAsiaTheme="minorEastAsia" w:hAnsiTheme="minorHAnsi" w:cstheme="minorBidi"/>
                    <w:b w:val="0"/>
                    <w:bCs w:val="0"/>
                    <w:caps w:val="0"/>
                    <w:color w:val="595959" w:themeColor="text1" w:themeTint="A6"/>
                    <w14:ligatures w14:val="none"/>
                  </w:rPr>
                  <w:id w:val="1384910237"/>
                  <w:placeholder>
                    <w:docPart w:val="56ACD331245A481DB3D834EBA64A9A02"/>
                  </w:placeholder>
                  <w15:repeatingSectionItem/>
                </w:sdtPr>
                <w:sdtEndPr/>
                <w:sdtContent>
                  <w:p w:rsidR="000834AE" w:rsidRPr="000834AE" w:rsidRDefault="000834AE" w:rsidP="000834AE">
                    <w:pPr>
                      <w:pStyle w:val="Ttulo2"/>
                      <w:rPr>
                        <w:lang w:val="en-US"/>
                      </w:rPr>
                    </w:pPr>
                    <w:r w:rsidRPr="000834AE">
                      <w:rPr>
                        <w:lang w:val="en-US"/>
                      </w:rPr>
                      <w:t>LABOR</w:t>
                    </w:r>
                  </w:p>
                  <w:p w:rsidR="000834AE" w:rsidRPr="000834AE" w:rsidRDefault="000834AE" w:rsidP="000834AE">
                    <w:pPr>
                      <w:pStyle w:val="Ttulo2"/>
                      <w:rPr>
                        <w:lang w:val="en-US"/>
                      </w:rPr>
                    </w:pPr>
                    <w:r w:rsidRPr="000834AE">
                      <w:rPr>
                        <w:b w:val="0"/>
                        <w:lang w:val="en-US"/>
                      </w:rPr>
                      <w:t>Creation of several logos for companies in the commercial area of ​​Celaya</w:t>
                    </w:r>
                    <w:r>
                      <w:rPr>
                        <w:lang w:val="en-US"/>
                      </w:rPr>
                      <w:t>.</w:t>
                    </w:r>
                  </w:p>
                  <w:p w:rsidR="00E563F6" w:rsidRPr="000834AE" w:rsidRDefault="000834AE" w:rsidP="000834AE">
                    <w:pPr>
                      <w:pStyle w:val="Textodecurrculo"/>
                      <w:rPr>
                        <w:lang w:val="en-US"/>
                      </w:rPr>
                    </w:pPr>
                    <w:r w:rsidRPr="000834AE">
                      <w:rPr>
                        <w:lang w:val="en-US"/>
                      </w:rPr>
                      <w:t xml:space="preserve">Creation of advertising and logos for small businesses in the city of </w:t>
                    </w:r>
                    <w:proofErr w:type="spellStart"/>
                    <w:r w:rsidRPr="000834AE">
                      <w:rPr>
                        <w:lang w:val="en-US"/>
                      </w:rPr>
                      <w:t>Acámbaro</w:t>
                    </w:r>
                    <w:proofErr w:type="spellEnd"/>
                    <w:r w:rsidRPr="000834AE">
                      <w:rPr>
                        <w:lang w:val="en-US"/>
                      </w:rPr>
                      <w:t>.</w:t>
                    </w:r>
                  </w:p>
                </w:sdtContent>
              </w:sdt>
            </w:sdtContent>
          </w:sdt>
        </w:tc>
      </w:tr>
      <w:tr w:rsidR="00E563F6" w:rsidRPr="000834AE">
        <w:tc>
          <w:tcPr>
            <w:tcW w:w="1778" w:type="dxa"/>
          </w:tcPr>
          <w:p w:rsidR="00E563F6" w:rsidRDefault="00B422FD">
            <w:pPr>
              <w:pStyle w:val="Ttulo1"/>
            </w:pPr>
            <w:r>
              <w:rPr>
                <w:lang w:bidi="es-ES"/>
              </w:rPr>
              <w:t>Aptitudes</w:t>
            </w:r>
          </w:p>
        </w:tc>
        <w:tc>
          <w:tcPr>
            <w:tcW w:w="472" w:type="dxa"/>
          </w:tcPr>
          <w:p w:rsidR="00E563F6" w:rsidRDefault="00E563F6"/>
        </w:tc>
        <w:tc>
          <w:tcPr>
            <w:tcW w:w="7830" w:type="dxa"/>
          </w:tcPr>
          <w:p w:rsidR="000834AE" w:rsidRPr="000834AE" w:rsidRDefault="000834AE" w:rsidP="000834AE">
            <w:pPr>
              <w:rPr>
                <w:lang w:val="en-US"/>
              </w:rPr>
            </w:pPr>
            <w:r w:rsidRPr="000834AE">
              <w:rPr>
                <w:lang w:val="en-US"/>
              </w:rPr>
              <w:t>Communication ability, social relation, kindness</w:t>
            </w:r>
          </w:p>
          <w:p w:rsidR="000834AE" w:rsidRPr="000834AE" w:rsidRDefault="000834AE" w:rsidP="000834AE">
            <w:pPr>
              <w:rPr>
                <w:lang w:val="en-US"/>
              </w:rPr>
            </w:pPr>
            <w:r w:rsidRPr="000834AE">
              <w:rPr>
                <w:lang w:val="en-US"/>
              </w:rPr>
              <w:t>Capacity for negotiation and persuasion</w:t>
            </w:r>
          </w:p>
          <w:p w:rsidR="000834AE" w:rsidRPr="000834AE" w:rsidRDefault="000834AE" w:rsidP="000834AE">
            <w:pPr>
              <w:rPr>
                <w:lang w:val="en-US"/>
              </w:rPr>
            </w:pPr>
            <w:r w:rsidRPr="000834AE">
              <w:rPr>
                <w:lang w:val="en-US"/>
              </w:rPr>
              <w:lastRenderedPageBreak/>
              <w:t>Ability to observe</w:t>
            </w:r>
          </w:p>
          <w:p w:rsidR="000834AE" w:rsidRPr="000834AE" w:rsidRDefault="000834AE" w:rsidP="000834AE">
            <w:pPr>
              <w:rPr>
                <w:lang w:val="en-US"/>
              </w:rPr>
            </w:pPr>
            <w:r w:rsidRPr="000834AE">
              <w:rPr>
                <w:lang w:val="en-US"/>
              </w:rPr>
              <w:t>Capacity for organization, rigor and discipline</w:t>
            </w:r>
          </w:p>
          <w:p w:rsidR="000834AE" w:rsidRPr="000834AE" w:rsidRDefault="000834AE" w:rsidP="000834AE">
            <w:pPr>
              <w:rPr>
                <w:lang w:val="en-US"/>
              </w:rPr>
            </w:pPr>
            <w:r w:rsidRPr="000834AE">
              <w:rPr>
                <w:lang w:val="en-US"/>
              </w:rPr>
              <w:t>Creativity, artistic gifts, imagination</w:t>
            </w:r>
          </w:p>
          <w:p w:rsidR="000834AE" w:rsidRPr="000834AE" w:rsidRDefault="000834AE" w:rsidP="000834AE">
            <w:pPr>
              <w:rPr>
                <w:lang w:val="en-US"/>
              </w:rPr>
            </w:pPr>
            <w:r w:rsidRPr="000834AE">
              <w:rPr>
                <w:lang w:val="en-US"/>
              </w:rPr>
              <w:t>Ability to work in a team, cooperation</w:t>
            </w:r>
          </w:p>
          <w:p w:rsidR="000834AE" w:rsidRDefault="000834AE" w:rsidP="000834AE">
            <w:proofErr w:type="spellStart"/>
            <w:r>
              <w:t>Perseverance</w:t>
            </w:r>
            <w:proofErr w:type="spellEnd"/>
          </w:p>
          <w:p w:rsidR="00E563F6" w:rsidRPr="000834AE" w:rsidRDefault="000834AE" w:rsidP="000834AE">
            <w:pPr>
              <w:rPr>
                <w:lang w:val="en-US"/>
              </w:rPr>
            </w:pPr>
            <w:r w:rsidRPr="000834AE">
              <w:rPr>
                <w:lang w:val="en-US"/>
              </w:rPr>
              <w:t>Honesty, integrity, respect for the rules</w:t>
            </w:r>
          </w:p>
        </w:tc>
      </w:tr>
      <w:tr w:rsidR="00E563F6">
        <w:tc>
          <w:tcPr>
            <w:tcW w:w="1778" w:type="dxa"/>
          </w:tcPr>
          <w:p w:rsidR="00E563F6" w:rsidRDefault="00E2376C">
            <w:pPr>
              <w:pStyle w:val="Ttulo1"/>
            </w:pPr>
            <w:r w:rsidRPr="00E2376C">
              <w:rPr>
                <w:lang w:bidi="es-ES"/>
              </w:rPr>
              <w:lastRenderedPageBreak/>
              <w:t>WORK HISTORY</w:t>
            </w:r>
          </w:p>
        </w:tc>
        <w:tc>
          <w:tcPr>
            <w:tcW w:w="472" w:type="dxa"/>
          </w:tcPr>
          <w:p w:rsidR="00E563F6" w:rsidRDefault="00E563F6"/>
        </w:tc>
        <w:tc>
          <w:tcPr>
            <w:tcW w:w="7830" w:type="dxa"/>
          </w:tcPr>
          <w:p w:rsidR="000834AE" w:rsidRPr="000834AE" w:rsidRDefault="000834AE" w:rsidP="000834AE">
            <w:pPr>
              <w:rPr>
                <w:b/>
                <w:lang w:val="en-US"/>
              </w:rPr>
            </w:pPr>
            <w:r w:rsidRPr="000834AE">
              <w:rPr>
                <w:b/>
                <w:lang w:val="en-US"/>
              </w:rPr>
              <w:t>DESIGNER, WOLF'S DISIGNER, CELAYA, GUANAJUATO.</w:t>
            </w:r>
          </w:p>
          <w:p w:rsidR="000834AE" w:rsidRPr="000834AE" w:rsidRDefault="000834AE" w:rsidP="000834AE">
            <w:pPr>
              <w:rPr>
                <w:lang w:val="en-US"/>
              </w:rPr>
            </w:pPr>
            <w:r w:rsidRPr="000834AE">
              <w:rPr>
                <w:lang w:val="en-US"/>
              </w:rPr>
              <w:t>January 2015 - May 2015</w:t>
            </w:r>
          </w:p>
          <w:p w:rsidR="000834AE" w:rsidRPr="000834AE" w:rsidRDefault="000834AE" w:rsidP="000834AE">
            <w:pPr>
              <w:rPr>
                <w:b/>
                <w:lang w:val="en-US"/>
              </w:rPr>
            </w:pPr>
            <w:r w:rsidRPr="000834AE">
              <w:rPr>
                <w:b/>
                <w:lang w:val="en-US"/>
              </w:rPr>
              <w:t>ACCOUNTANT, DIGITEC, ACÁMBARO, GUANAJUATO</w:t>
            </w:r>
          </w:p>
          <w:p w:rsidR="000834AE" w:rsidRDefault="000834AE" w:rsidP="000834AE">
            <w:proofErr w:type="spellStart"/>
            <w:r>
              <w:t>May</w:t>
            </w:r>
            <w:proofErr w:type="spellEnd"/>
            <w:r>
              <w:t xml:space="preserve"> 2015 - </w:t>
            </w:r>
            <w:proofErr w:type="spellStart"/>
            <w:r>
              <w:t>October</w:t>
            </w:r>
            <w:proofErr w:type="spellEnd"/>
            <w:r>
              <w:t xml:space="preserve"> 2015</w:t>
            </w:r>
          </w:p>
          <w:p w:rsidR="000834AE" w:rsidRPr="000834AE" w:rsidRDefault="000834AE" w:rsidP="000834AE">
            <w:pPr>
              <w:rPr>
                <w:b/>
              </w:rPr>
            </w:pPr>
            <w:r w:rsidRPr="000834AE">
              <w:rPr>
                <w:b/>
              </w:rPr>
              <w:t>PROMOTER, COPPEL, ACÁMBARO, GUANAJUATO.</w:t>
            </w:r>
          </w:p>
          <w:p w:rsidR="00E563F6" w:rsidRDefault="000834AE" w:rsidP="000834AE">
            <w:pPr>
              <w:pStyle w:val="Textodecurrculo"/>
            </w:pPr>
            <w:proofErr w:type="spellStart"/>
            <w:r>
              <w:t>October</w:t>
            </w:r>
            <w:proofErr w:type="spellEnd"/>
            <w:r>
              <w:t xml:space="preserve"> 2015 - </w:t>
            </w:r>
            <w:proofErr w:type="spellStart"/>
            <w:r>
              <w:t>November</w:t>
            </w:r>
            <w:proofErr w:type="spellEnd"/>
            <w:r>
              <w:t xml:space="preserve"> 2015</w:t>
            </w:r>
          </w:p>
        </w:tc>
      </w:tr>
      <w:tr w:rsidR="00E563F6">
        <w:tc>
          <w:tcPr>
            <w:tcW w:w="1778" w:type="dxa"/>
          </w:tcPr>
          <w:p w:rsidR="00E563F6" w:rsidRDefault="00E2376C">
            <w:pPr>
              <w:pStyle w:val="Ttulo1"/>
            </w:pPr>
            <w:bookmarkStart w:id="0" w:name="_GoBack"/>
            <w:r w:rsidRPr="00E2376C">
              <w:rPr>
                <w:lang w:bidi="es-ES"/>
              </w:rPr>
              <w:t>EDUCATION</w:t>
            </w:r>
          </w:p>
        </w:tc>
        <w:tc>
          <w:tcPr>
            <w:tcW w:w="472" w:type="dxa"/>
          </w:tcPr>
          <w:p w:rsidR="00E563F6" w:rsidRDefault="00E563F6"/>
        </w:tc>
        <w:tc>
          <w:tcPr>
            <w:tcW w:w="7830" w:type="dxa"/>
          </w:tcPr>
          <w:p w:rsidR="000834AE" w:rsidRPr="000834AE" w:rsidRDefault="000834AE" w:rsidP="000834AE">
            <w:pPr>
              <w:rPr>
                <w:b/>
                <w:lang w:val="en-US"/>
              </w:rPr>
            </w:pPr>
            <w:r w:rsidRPr="000834AE">
              <w:rPr>
                <w:b/>
                <w:lang w:val="en-US"/>
              </w:rPr>
              <w:t>SUPERIOR UNIVERSITY TECHNICIAN, TECHNOLOGICAL UNIVERSITY OF LEON CAMPUS ACÁMBARO, ROAD ACÁMBARO TARANDA, 2013-2016</w:t>
            </w:r>
          </w:p>
          <w:p w:rsidR="000834AE" w:rsidRPr="000834AE" w:rsidRDefault="000834AE" w:rsidP="000834AE">
            <w:pPr>
              <w:rPr>
                <w:lang w:val="en-US"/>
              </w:rPr>
            </w:pPr>
            <w:r w:rsidRPr="000834AE">
              <w:rPr>
                <w:lang w:val="en-US"/>
              </w:rPr>
              <w:t>Certified and professional cell in process.</w:t>
            </w:r>
          </w:p>
          <w:p w:rsidR="000834AE" w:rsidRPr="000834AE" w:rsidRDefault="000834AE" w:rsidP="000834AE">
            <w:pPr>
              <w:rPr>
                <w:b/>
                <w:lang w:val="en-US"/>
              </w:rPr>
            </w:pPr>
            <w:r w:rsidRPr="000834AE">
              <w:rPr>
                <w:b/>
                <w:lang w:val="en-US"/>
              </w:rPr>
              <w:t>PHYSICAL MATHEMATICIAN, CENTER OF STUDY OF ACÁMBARO, ZARAGOZA # 201 2011 - 2013</w:t>
            </w:r>
          </w:p>
          <w:p w:rsidR="00E563F6" w:rsidRDefault="000834AE" w:rsidP="000834AE">
            <w:proofErr w:type="spellStart"/>
            <w:r>
              <w:t>School</w:t>
            </w:r>
            <w:proofErr w:type="spellEnd"/>
            <w:r>
              <w:t xml:space="preserve"> </w:t>
            </w:r>
            <w:proofErr w:type="spellStart"/>
            <w:r>
              <w:t>certificate</w:t>
            </w:r>
            <w:proofErr w:type="spellEnd"/>
            <w:r>
              <w:t>.</w:t>
            </w:r>
          </w:p>
        </w:tc>
      </w:tr>
      <w:bookmarkEnd w:id="0"/>
      <w:tr w:rsidR="00E563F6">
        <w:tc>
          <w:tcPr>
            <w:tcW w:w="1778" w:type="dxa"/>
          </w:tcPr>
          <w:p w:rsidR="00E2376C" w:rsidRDefault="00E2376C" w:rsidP="00E2376C">
            <w:pPr>
              <w:pStyle w:val="Ttulo1"/>
              <w:rPr>
                <w:lang w:bidi="es-ES"/>
              </w:rPr>
            </w:pPr>
          </w:p>
          <w:p w:rsidR="00E563F6" w:rsidRDefault="00E2376C" w:rsidP="00E2376C">
            <w:pPr>
              <w:pStyle w:val="Ttulo1"/>
            </w:pPr>
            <w:r>
              <w:rPr>
                <w:lang w:bidi="es-ES"/>
              </w:rPr>
              <w:t>REFERENCES</w:t>
            </w:r>
          </w:p>
        </w:tc>
        <w:tc>
          <w:tcPr>
            <w:tcW w:w="472" w:type="dxa"/>
          </w:tcPr>
          <w:p w:rsidR="00E563F6" w:rsidRDefault="00E563F6"/>
        </w:tc>
        <w:tc>
          <w:tcPr>
            <w:tcW w:w="7830" w:type="dxa"/>
          </w:tcPr>
          <w:p w:rsidR="000834AE" w:rsidRPr="000834AE" w:rsidRDefault="000834AE" w:rsidP="000834AE">
            <w:pPr>
              <w:rPr>
                <w:b/>
              </w:rPr>
            </w:pPr>
            <w:r w:rsidRPr="000834AE">
              <w:rPr>
                <w:b/>
              </w:rPr>
              <w:t>JUAN ANTONIO BAUTISTA HERNÁNDEZ</w:t>
            </w:r>
          </w:p>
          <w:p w:rsidR="000834AE" w:rsidRDefault="000834AE" w:rsidP="000834AE">
            <w:r>
              <w:t xml:space="preserve">Security </w:t>
            </w:r>
            <w:proofErr w:type="spellStart"/>
            <w:r>
              <w:t>assistant</w:t>
            </w:r>
            <w:proofErr w:type="spellEnd"/>
            <w:r>
              <w:t>, General Hospital Acámbaro Guanajuato.</w:t>
            </w:r>
          </w:p>
          <w:p w:rsidR="000834AE" w:rsidRDefault="000834AE" w:rsidP="000834AE">
            <w:r>
              <w:t>Rio Bravo # 19 colonia Loma Bonita</w:t>
            </w:r>
          </w:p>
          <w:p w:rsidR="000834AE" w:rsidRDefault="000834AE" w:rsidP="000834AE">
            <w:proofErr w:type="spellStart"/>
            <w:r>
              <w:t>Phone</w:t>
            </w:r>
            <w:proofErr w:type="spellEnd"/>
            <w:r>
              <w:t xml:space="preserve"> 1601499</w:t>
            </w:r>
          </w:p>
          <w:p w:rsidR="000834AE" w:rsidRPr="000834AE" w:rsidRDefault="000834AE" w:rsidP="000834AE">
            <w:pPr>
              <w:rPr>
                <w:b/>
              </w:rPr>
            </w:pPr>
            <w:r w:rsidRPr="000834AE">
              <w:rPr>
                <w:b/>
              </w:rPr>
              <w:t>SALVADOR SILVA CHOMBO</w:t>
            </w:r>
          </w:p>
          <w:p w:rsidR="000834AE" w:rsidRDefault="000834AE" w:rsidP="000834AE">
            <w:r>
              <w:t xml:space="preserve">Director, Ignacio Zaragoza </w:t>
            </w:r>
            <w:proofErr w:type="spellStart"/>
            <w:r>
              <w:t>Elementary</w:t>
            </w:r>
            <w:proofErr w:type="spellEnd"/>
            <w:r>
              <w:t xml:space="preserve"> </w:t>
            </w:r>
            <w:proofErr w:type="spellStart"/>
            <w:r>
              <w:t>School</w:t>
            </w:r>
            <w:proofErr w:type="spellEnd"/>
            <w:r>
              <w:t>.</w:t>
            </w:r>
          </w:p>
          <w:p w:rsidR="00E563F6" w:rsidRDefault="000834AE" w:rsidP="000834AE">
            <w:r>
              <w:t xml:space="preserve">Pedro Moreno # 54 </w:t>
            </w:r>
            <w:proofErr w:type="spellStart"/>
            <w:r>
              <w:t>Colony</w:t>
            </w:r>
            <w:proofErr w:type="spellEnd"/>
            <w:r>
              <w:t xml:space="preserve"> Center.</w:t>
            </w:r>
          </w:p>
        </w:tc>
      </w:tr>
    </w:tbl>
    <w:p w:rsidR="00E563F6" w:rsidRDefault="00E563F6"/>
    <w:sectPr w:rsidR="00E563F6" w:rsidSect="00C132EB">
      <w:footerReference w:type="default" r:id="rId12"/>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F79" w:rsidRDefault="00C56F79">
      <w:pPr>
        <w:spacing w:before="0" w:after="0" w:line="240" w:lineRule="auto"/>
      </w:pPr>
      <w:r>
        <w:separator/>
      </w:r>
    </w:p>
  </w:endnote>
  <w:endnote w:type="continuationSeparator" w:id="0">
    <w:p w:rsidR="00C56F79" w:rsidRDefault="00C56F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Description w:val="Tabla de pie de página"/>
    </w:tblPr>
    <w:tblGrid>
      <w:gridCol w:w="4862"/>
      <w:gridCol w:w="4884"/>
    </w:tblGrid>
    <w:tr w:rsidR="00E563F6">
      <w:tc>
        <w:tcPr>
          <w:tcW w:w="5148" w:type="dxa"/>
        </w:tcPr>
        <w:p w:rsidR="00E563F6" w:rsidRDefault="00B422FD">
          <w:pPr>
            <w:pStyle w:val="Piedepgina"/>
          </w:pPr>
          <w:r>
            <w:rPr>
              <w:lang w:bidi="es-ES"/>
            </w:rPr>
            <w:t xml:space="preserve">Página | </w:t>
          </w:r>
          <w:r>
            <w:rPr>
              <w:lang w:bidi="es-ES"/>
            </w:rPr>
            <w:fldChar w:fldCharType="begin"/>
          </w:r>
          <w:r>
            <w:rPr>
              <w:lang w:bidi="es-ES"/>
            </w:rPr>
            <w:instrText xml:space="preserve"> PAGE   \* MERGEFORMAT </w:instrText>
          </w:r>
          <w:r>
            <w:rPr>
              <w:lang w:bidi="es-ES"/>
            </w:rPr>
            <w:fldChar w:fldCharType="separate"/>
          </w:r>
          <w:r w:rsidR="00E2376C">
            <w:rPr>
              <w:noProof/>
              <w:lang w:bidi="es-ES"/>
            </w:rPr>
            <w:t>2</w:t>
          </w:r>
          <w:r>
            <w:rPr>
              <w:lang w:bidi="es-ES"/>
            </w:rPr>
            <w:fldChar w:fldCharType="end"/>
          </w:r>
        </w:p>
      </w:tc>
      <w:sdt>
        <w:sdtPr>
          <w:alias w:val="Su nombre"/>
          <w:tag w:val=""/>
          <w:id w:val="-1352728942"/>
          <w:placeholder>
            <w:docPart w:val="6F835CBB7E9C419288F38D0F269C6C5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E563F6" w:rsidRDefault="008C027A">
              <w:pPr>
                <w:pStyle w:val="Piedepgina"/>
                <w:jc w:val="right"/>
              </w:pPr>
              <w:r>
                <w:rPr>
                  <w:lang w:val="es-MX"/>
                </w:rPr>
                <w:t>Emmanuel Vega González</w:t>
              </w:r>
            </w:p>
          </w:tc>
        </w:sdtContent>
      </w:sdt>
    </w:tr>
  </w:tbl>
  <w:p w:rsidR="00E563F6" w:rsidRDefault="00E563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F79" w:rsidRDefault="00C56F79">
      <w:pPr>
        <w:spacing w:before="0" w:after="0" w:line="240" w:lineRule="auto"/>
      </w:pPr>
      <w:r>
        <w:separator/>
      </w:r>
    </w:p>
  </w:footnote>
  <w:footnote w:type="continuationSeparator" w:id="0">
    <w:p w:rsidR="00C56F79" w:rsidRDefault="00C56F7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26550"/>
    <w:multiLevelType w:val="multilevel"/>
    <w:tmpl w:val="FC32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DD"/>
    <w:rsid w:val="000834AE"/>
    <w:rsid w:val="001F0F73"/>
    <w:rsid w:val="0022476F"/>
    <w:rsid w:val="00333DDC"/>
    <w:rsid w:val="003D60ED"/>
    <w:rsid w:val="00460CBB"/>
    <w:rsid w:val="00564CED"/>
    <w:rsid w:val="008C027A"/>
    <w:rsid w:val="008E501C"/>
    <w:rsid w:val="009412DD"/>
    <w:rsid w:val="009F47C9"/>
    <w:rsid w:val="00B422FD"/>
    <w:rsid w:val="00C132EB"/>
    <w:rsid w:val="00C56F79"/>
    <w:rsid w:val="00D5217A"/>
    <w:rsid w:val="00E2376C"/>
    <w:rsid w:val="00E563F6"/>
    <w:rsid w:val="00EC6F67"/>
    <w:rsid w:val="00EE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BBE35"/>
  <w15:chartTrackingRefBased/>
  <w15:docId w15:val="{CE4D5D73-A7EA-404D-BCD5-F942A333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0"/>
    </w:rPr>
  </w:style>
  <w:style w:type="paragraph" w:styleId="Ttulo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Ttulo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Ttulo4">
    <w:name w:val="heading 4"/>
    <w:basedOn w:val="Normal"/>
    <w:next w:val="Normal"/>
    <w:link w:val="Ttulo4C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
    <w:unhideWhenUsed/>
    <w:pPr>
      <w:spacing w:after="0" w:line="240" w:lineRule="auto"/>
    </w:pPr>
  </w:style>
  <w:style w:type="character" w:customStyle="1" w:styleId="PiedepginaCar">
    <w:name w:val="Pie de página Car"/>
    <w:basedOn w:val="Fuentedeprrafopredeter"/>
    <w:link w:val="Piedepgina"/>
    <w:uiPriority w:val="1"/>
    <w:rPr>
      <w:kern w:val="20"/>
    </w:rPr>
  </w:style>
  <w:style w:type="paragraph" w:customStyle="1" w:styleId="Textodecurrculo">
    <w:name w:val="Texto de currículo"/>
    <w:basedOn w:val="Normal"/>
    <w:qFormat/>
    <w:pPr>
      <w:spacing w:after="40"/>
      <w:ind w:right="1440"/>
    </w:p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18AB3" w:themeColor="accent1"/>
      <w:kern w:val="20"/>
      <w14:ligatures w14:val="standardContextual"/>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418AB3" w:themeColor="accent1"/>
      <w:kern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04458" w:themeColor="accent1" w:themeShade="7F"/>
      <w:kern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04458" w:themeColor="accent1" w:themeShade="7F"/>
      <w:kern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kern w:val="20"/>
    </w:rPr>
  </w:style>
  <w:style w:type="table" w:customStyle="1" w:styleId="Tabladecurrculo">
    <w:name w:val="Tabla de currículo"/>
    <w:basedOn w:val="Tabla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Tabladecarta">
    <w:name w:val="Tabla de cart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nfasis">
    <w:name w:val="Emphasis"/>
    <w:basedOn w:val="Fuentedeprrafopredeter"/>
    <w:unhideWhenUsed/>
    <w:qFormat/>
    <w:rPr>
      <w:color w:val="418AB3" w:themeColor="accent1"/>
    </w:rPr>
  </w:style>
  <w:style w:type="paragraph" w:customStyle="1" w:styleId="Informacindecontacto">
    <w:name w:val="Información de contacto"/>
    <w:basedOn w:val="Normal"/>
    <w:qFormat/>
    <w:pPr>
      <w:spacing w:after="0" w:line="240" w:lineRule="auto"/>
      <w:jc w:val="right"/>
    </w:pPr>
    <w:rPr>
      <w:sz w:val="18"/>
      <w:szCs w:val="18"/>
    </w:rPr>
  </w:style>
  <w:style w:type="paragraph" w:customStyle="1" w:styleId="Nombre">
    <w:name w:val="Nombr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729375">
      <w:bodyDiv w:val="1"/>
      <w:marLeft w:val="0"/>
      <w:marRight w:val="0"/>
      <w:marTop w:val="0"/>
      <w:marBottom w:val="0"/>
      <w:divBdr>
        <w:top w:val="none" w:sz="0" w:space="0" w:color="auto"/>
        <w:left w:val="none" w:sz="0" w:space="0" w:color="auto"/>
        <w:bottom w:val="none" w:sz="0" w:space="0" w:color="auto"/>
        <w:right w:val="none" w:sz="0" w:space="0" w:color="auto"/>
      </w:divBdr>
    </w:div>
    <w:div w:id="1228759836">
      <w:bodyDiv w:val="1"/>
      <w:marLeft w:val="0"/>
      <w:marRight w:val="0"/>
      <w:marTop w:val="0"/>
      <w:marBottom w:val="0"/>
      <w:divBdr>
        <w:top w:val="none" w:sz="0" w:space="0" w:color="auto"/>
        <w:left w:val="none" w:sz="0" w:space="0" w:color="auto"/>
        <w:bottom w:val="none" w:sz="0" w:space="0" w:color="auto"/>
        <w:right w:val="none" w:sz="0" w:space="0" w:color="auto"/>
      </w:divBdr>
    </w:div>
    <w:div w:id="1451240634">
      <w:bodyDiv w:val="1"/>
      <w:marLeft w:val="0"/>
      <w:marRight w:val="0"/>
      <w:marTop w:val="0"/>
      <w:marBottom w:val="0"/>
      <w:divBdr>
        <w:top w:val="none" w:sz="0" w:space="0" w:color="auto"/>
        <w:left w:val="none" w:sz="0" w:space="0" w:color="auto"/>
        <w:bottom w:val="none" w:sz="0" w:space="0" w:color="auto"/>
        <w:right w:val="none" w:sz="0" w:space="0" w:color="auto"/>
      </w:divBdr>
    </w:div>
    <w:div w:id="1725250811">
      <w:bodyDiv w:val="1"/>
      <w:marLeft w:val="0"/>
      <w:marRight w:val="0"/>
      <w:marTop w:val="0"/>
      <w:marBottom w:val="0"/>
      <w:divBdr>
        <w:top w:val="none" w:sz="0" w:space="0" w:color="auto"/>
        <w:left w:val="none" w:sz="0" w:space="0" w:color="auto"/>
        <w:bottom w:val="none" w:sz="0" w:space="0" w:color="auto"/>
        <w:right w:val="none" w:sz="0" w:space="0" w:color="auto"/>
      </w:divBdr>
    </w:div>
    <w:div w:id="193674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kart\AppData\Roaming\Microsoft\Templates\Curr&#237;culum%20vitae%20funcional%20(dise&#241;o%20sencil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9FC190729C441AB6F8B9C3A1E95519"/>
        <w:category>
          <w:name w:val="General"/>
          <w:gallery w:val="placeholder"/>
        </w:category>
        <w:types>
          <w:type w:val="bbPlcHdr"/>
        </w:types>
        <w:behaviors>
          <w:behavior w:val="content"/>
        </w:behaviors>
        <w:guid w:val="{0E488F6A-7445-4EA5-B481-B7FBF3B3F367}"/>
      </w:docPartPr>
      <w:docPartBody>
        <w:p w:rsidR="00000000" w:rsidRDefault="008D51E8">
          <w:pPr>
            <w:pStyle w:val="269FC190729C441AB6F8B9C3A1E95519"/>
          </w:pPr>
          <w:r>
            <w:rPr>
              <w:rStyle w:val="Textodelmarcadordeposicin"/>
              <w:lang w:bidi="es-ES"/>
            </w:rPr>
            <w:t>[Autor]</w:t>
          </w:r>
        </w:p>
      </w:docPartBody>
    </w:docPart>
    <w:docPart>
      <w:docPartPr>
        <w:name w:val="56ACD331245A481DB3D834EBA64A9A02"/>
        <w:category>
          <w:name w:val="General"/>
          <w:gallery w:val="placeholder"/>
        </w:category>
        <w:types>
          <w:type w:val="bbPlcHdr"/>
        </w:types>
        <w:behaviors>
          <w:behavior w:val="content"/>
        </w:behaviors>
        <w:guid w:val="{18303146-EDF9-4920-A063-9B7515282F1D}"/>
      </w:docPartPr>
      <w:docPartBody>
        <w:p w:rsidR="00000000" w:rsidRDefault="008D51E8">
          <w:pPr>
            <w:pStyle w:val="56ACD331245A481DB3D834EBA64A9A02"/>
          </w:pPr>
          <w:r>
            <w:rPr>
              <w:rStyle w:val="Textodelmarcadordeposicin"/>
              <w:lang w:bidi="es-ES"/>
            </w:rPr>
            <w:t>[campo o área del logro]</w:t>
          </w:r>
        </w:p>
      </w:docPartBody>
    </w:docPart>
    <w:docPart>
      <w:docPartPr>
        <w:name w:val="6F835CBB7E9C419288F38D0F269C6C56"/>
        <w:category>
          <w:name w:val="General"/>
          <w:gallery w:val="placeholder"/>
        </w:category>
        <w:types>
          <w:type w:val="bbPlcHdr"/>
        </w:types>
        <w:behaviors>
          <w:behavior w:val="content"/>
        </w:behaviors>
        <w:guid w:val="{39A5E59B-67A7-4751-8892-01451AB972B5}"/>
      </w:docPartPr>
      <w:docPartBody>
        <w:p w:rsidR="00000000" w:rsidRDefault="008D51E8">
          <w:pPr>
            <w:pStyle w:val="6F835CBB7E9C419288F38D0F269C6C56"/>
          </w:pPr>
          <w:r>
            <w:rPr>
              <w:lang w:bidi="es-ES"/>
            </w:rPr>
            <w:t xml:space="preserve">Aquí puede incluir su GPA y un resumen de su trabajo de </w:t>
          </w:r>
          <w:r>
            <w:rPr>
              <w:lang w:bidi="es-ES"/>
            </w:rPr>
            <w:t>clase relevante, sus premios y sus condecoraciones.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6F"/>
    <w:rsid w:val="0016036F"/>
    <w:rsid w:val="008D5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698C18CE894356B60BD32282BAA236">
    <w:name w:val="F2698C18CE894356B60BD32282BAA236"/>
  </w:style>
  <w:style w:type="paragraph" w:customStyle="1" w:styleId="9629F946EAE64DE0BABB10C01447A8C0">
    <w:name w:val="9629F946EAE64DE0BABB10C01447A8C0"/>
  </w:style>
  <w:style w:type="paragraph" w:customStyle="1" w:styleId="39394EF9A22F4534ABD0BEA66D68F196">
    <w:name w:val="39394EF9A22F4534ABD0BEA66D68F196"/>
  </w:style>
  <w:style w:type="paragraph" w:customStyle="1" w:styleId="503DB134BC3C405096B19AA90C093C38">
    <w:name w:val="503DB134BC3C405096B19AA90C093C38"/>
  </w:style>
  <w:style w:type="character" w:styleId="nfasis">
    <w:name w:val="Emphasis"/>
    <w:basedOn w:val="Fuentedeprrafopredeter"/>
    <w:unhideWhenUsed/>
    <w:qFormat/>
    <w:rPr>
      <w:color w:val="4472C4" w:themeColor="accent1"/>
    </w:rPr>
  </w:style>
  <w:style w:type="paragraph" w:customStyle="1" w:styleId="55D2D71DEF8C4ED495820CCDB2331978">
    <w:name w:val="55D2D71DEF8C4ED495820CCDB2331978"/>
  </w:style>
  <w:style w:type="character" w:styleId="Textodelmarcadordeposicin">
    <w:name w:val="Placeholder Text"/>
    <w:basedOn w:val="Fuentedeprrafopredeter"/>
    <w:uiPriority w:val="99"/>
    <w:semiHidden/>
    <w:rsid w:val="0016036F"/>
    <w:rPr>
      <w:color w:val="808080"/>
    </w:rPr>
  </w:style>
  <w:style w:type="paragraph" w:customStyle="1" w:styleId="269FC190729C441AB6F8B9C3A1E95519">
    <w:name w:val="269FC190729C441AB6F8B9C3A1E95519"/>
  </w:style>
  <w:style w:type="paragraph" w:customStyle="1" w:styleId="E8357A7D9BD2449DAE63C3FA6ED57AD6">
    <w:name w:val="E8357A7D9BD2449DAE63C3FA6ED57AD6"/>
  </w:style>
  <w:style w:type="paragraph" w:customStyle="1" w:styleId="56ACD331245A481DB3D834EBA64A9A02">
    <w:name w:val="56ACD331245A481DB3D834EBA64A9A02"/>
  </w:style>
  <w:style w:type="paragraph" w:customStyle="1" w:styleId="F2B0A0CA58F04572B9691AFF75AE0E0C">
    <w:name w:val="F2B0A0CA58F04572B9691AFF75AE0E0C"/>
  </w:style>
  <w:style w:type="paragraph" w:customStyle="1" w:styleId="31E1D47FB8E14661972FD2C44852CB99">
    <w:name w:val="31E1D47FB8E14661972FD2C44852CB99"/>
  </w:style>
  <w:style w:type="paragraph" w:customStyle="1" w:styleId="C3AEC0952AA3423EB7DE063685C80060">
    <w:name w:val="C3AEC0952AA3423EB7DE063685C80060"/>
  </w:style>
  <w:style w:type="paragraph" w:customStyle="1" w:styleId="C4627770FAD74113AF64D9108C293986">
    <w:name w:val="C4627770FAD74113AF64D9108C293986"/>
  </w:style>
  <w:style w:type="paragraph" w:customStyle="1" w:styleId="559543664392443BA4ABCE18B64AC21F">
    <w:name w:val="559543664392443BA4ABCE18B64AC21F"/>
  </w:style>
  <w:style w:type="paragraph" w:customStyle="1" w:styleId="7B9F19B65B7C401EADE59B4FD557B64D">
    <w:name w:val="7B9F19B65B7C401EADE59B4FD557B64D"/>
  </w:style>
  <w:style w:type="paragraph" w:customStyle="1" w:styleId="F5C658D50905428EB22DE8E82AC8DC30">
    <w:name w:val="F5C658D50905428EB22DE8E82AC8DC30"/>
  </w:style>
  <w:style w:type="paragraph" w:customStyle="1" w:styleId="6F835CBB7E9C419288F38D0F269C6C56">
    <w:name w:val="6F835CBB7E9C419288F38D0F269C6C56"/>
  </w:style>
  <w:style w:type="paragraph" w:customStyle="1" w:styleId="5D3526AC13AF4AF384A4D4CD91007A15">
    <w:name w:val="5D3526AC13AF4AF384A4D4CD91007A15"/>
  </w:style>
  <w:style w:type="paragraph" w:customStyle="1" w:styleId="E906BF9562FB45268D4B8FA0C4E141DA">
    <w:name w:val="E906BF9562FB45268D4B8FA0C4E141DA"/>
  </w:style>
  <w:style w:type="paragraph" w:customStyle="1" w:styleId="AD8F7D33B55840788C0C84EFFBDCBCB1">
    <w:name w:val="AD8F7D33B55840788C0C84EFFBDCBCB1"/>
  </w:style>
  <w:style w:type="paragraph" w:customStyle="1" w:styleId="0C92BC9EADC34389A13F0C8DE893C428">
    <w:name w:val="0C92BC9EADC34389A13F0C8DE893C428"/>
    <w:rsid w:val="0016036F"/>
  </w:style>
  <w:style w:type="paragraph" w:customStyle="1" w:styleId="D70484F062D7416B8763566186C72A26">
    <w:name w:val="D70484F062D7416B8763566186C72A26"/>
    <w:rsid w:val="0016036F"/>
  </w:style>
  <w:style w:type="paragraph" w:customStyle="1" w:styleId="278FFA57E55F47B0B4900935627A5E22">
    <w:name w:val="278FFA57E55F47B0B4900935627A5E22"/>
    <w:rsid w:val="0016036F"/>
  </w:style>
  <w:style w:type="paragraph" w:customStyle="1" w:styleId="A4B1FCE3EF4147349D3E935A530F1DB0">
    <w:name w:val="A4B1FCE3EF4147349D3E935A530F1DB0"/>
    <w:rsid w:val="0016036F"/>
  </w:style>
  <w:style w:type="paragraph" w:customStyle="1" w:styleId="8AAC92AFA6B54A5A94642AEB0A0A4C55">
    <w:name w:val="8AAC92AFA6B54A5A94642AEB0A0A4C55"/>
    <w:rsid w:val="0016036F"/>
  </w:style>
  <w:style w:type="paragraph" w:customStyle="1" w:styleId="3B08E591A6D647EEB3677C38B15D672A">
    <w:name w:val="3B08E591A6D647EEB3677C38B15D672A"/>
    <w:rsid w:val="0016036F"/>
  </w:style>
  <w:style w:type="paragraph" w:customStyle="1" w:styleId="B0B59CB3270B4A31BA7F07E9DFFC6137">
    <w:name w:val="B0B59CB3270B4A31BA7F07E9DFFC6137"/>
    <w:rsid w:val="0016036F"/>
  </w:style>
  <w:style w:type="paragraph" w:customStyle="1" w:styleId="4D4094B618714238B401E85DCE901699">
    <w:name w:val="4D4094B618714238B401E85DCE901699"/>
    <w:rsid w:val="0016036F"/>
  </w:style>
  <w:style w:type="paragraph" w:customStyle="1" w:styleId="144FE28C4219457981887CE393EF4547">
    <w:name w:val="144FE28C4219457981887CE393EF4547"/>
    <w:rsid w:val="00160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Currículum vitae funcional (diseño sencillo).dotx</Template>
  <TotalTime>2</TotalTime>
  <Pages>2</Pages>
  <Words>422</Words>
  <Characters>2322</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Vega González</dc:creator>
  <cp:lastModifiedBy>luckart</cp:lastModifiedBy>
  <cp:revision>3</cp:revision>
  <dcterms:created xsi:type="dcterms:W3CDTF">2017-01-26T20:35:00Z</dcterms:created>
  <dcterms:modified xsi:type="dcterms:W3CDTF">2017-01-26T20:37:00Z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